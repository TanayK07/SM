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B1" w:rsidRDefault="006F60B1" w:rsidP="006F60B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ODDSEM-2019</w:t>
      </w:r>
    </w:p>
    <w:p w:rsidR="006F60B1" w:rsidRDefault="006F60B1" w:rsidP="006F60B1">
      <w:pPr>
        <w:jc w:val="center"/>
        <w:rPr>
          <w:b/>
          <w:bCs/>
          <w:sz w:val="40"/>
          <w:szCs w:val="40"/>
        </w:rPr>
      </w:pPr>
    </w:p>
    <w:p w:rsidR="006F60B1" w:rsidRDefault="006F60B1" w:rsidP="006F60B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Lab Report</w:t>
      </w:r>
    </w:p>
    <w:p w:rsidR="006F60B1" w:rsidRPr="006F60B1" w:rsidRDefault="006F60B1" w:rsidP="006F60B1">
      <w:pPr>
        <w:jc w:val="center"/>
        <w:rPr>
          <w:b/>
          <w:bCs/>
          <w:sz w:val="40"/>
          <w:szCs w:val="40"/>
        </w:rPr>
      </w:pPr>
    </w:p>
    <w:p w:rsidR="00371241" w:rsidRDefault="0012715B" w:rsidP="00D221C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="00B917B8">
        <w:rPr>
          <w:b/>
          <w:bCs/>
          <w:sz w:val="40"/>
          <w:szCs w:val="40"/>
        </w:rPr>
        <w:t>omputer Networks Lab (15B17CI571</w:t>
      </w:r>
      <w:r w:rsidR="006F60B1">
        <w:rPr>
          <w:b/>
          <w:bCs/>
          <w:sz w:val="40"/>
          <w:szCs w:val="40"/>
        </w:rPr>
        <w:t>)</w:t>
      </w:r>
    </w:p>
    <w:p w:rsidR="00371241" w:rsidRDefault="00371241" w:rsidP="00D221C3">
      <w:pPr>
        <w:jc w:val="center"/>
        <w:rPr>
          <w:b/>
          <w:bCs/>
          <w:sz w:val="40"/>
          <w:szCs w:val="40"/>
        </w:rPr>
      </w:pPr>
    </w:p>
    <w:p w:rsidR="006F60B1" w:rsidRDefault="006F60B1" w:rsidP="00D221C3">
      <w:pPr>
        <w:jc w:val="center"/>
        <w:rPr>
          <w:b/>
          <w:bCs/>
          <w:sz w:val="40"/>
          <w:szCs w:val="40"/>
        </w:rPr>
      </w:pPr>
    </w:p>
    <w:p w:rsidR="006F60B1" w:rsidRDefault="006F60B1" w:rsidP="00D221C3">
      <w:pPr>
        <w:jc w:val="center"/>
        <w:rPr>
          <w:b/>
          <w:bCs/>
          <w:sz w:val="40"/>
          <w:szCs w:val="40"/>
        </w:rPr>
      </w:pPr>
    </w:p>
    <w:p w:rsidR="00D221C3" w:rsidRDefault="00D221C3" w:rsidP="00D221C3">
      <w:pPr>
        <w:jc w:val="center"/>
        <w:rPr>
          <w:sz w:val="28"/>
        </w:rPr>
      </w:pPr>
    </w:p>
    <w:p w:rsidR="006F60B1" w:rsidRDefault="006F60B1" w:rsidP="00D221C3">
      <w:pPr>
        <w:jc w:val="center"/>
        <w:rPr>
          <w:sz w:val="28"/>
        </w:rPr>
      </w:pPr>
    </w:p>
    <w:p w:rsidR="00D221C3" w:rsidRDefault="001962FE" w:rsidP="0021029B">
      <w:pPr>
        <w:pStyle w:val="BodyText"/>
        <w:jc w:val="center"/>
      </w:pPr>
      <w:r>
        <w:t>Submitted b</w:t>
      </w:r>
      <w:r w:rsidR="00D221C3">
        <w:t>y:</w:t>
      </w:r>
    </w:p>
    <w:p w:rsidR="00D221C3" w:rsidRDefault="00B917B8" w:rsidP="00B917B8">
      <w:pPr>
        <w:tabs>
          <w:tab w:val="center" w:pos="4153"/>
          <w:tab w:val="right" w:pos="8306"/>
        </w:tabs>
        <w:rPr>
          <w:b/>
          <w:bCs/>
          <w:sz w:val="28"/>
        </w:rPr>
      </w:pPr>
      <w:r>
        <w:rPr>
          <w:b/>
          <w:bCs/>
          <w:sz w:val="28"/>
        </w:rPr>
        <w:tab/>
      </w:r>
      <w:r w:rsidR="00D221C3">
        <w:rPr>
          <w:b/>
          <w:bCs/>
          <w:sz w:val="28"/>
        </w:rPr>
        <w:t>Name of the Candidate</w:t>
      </w:r>
      <w:r w:rsidR="0021029B">
        <w:rPr>
          <w:b/>
          <w:bCs/>
          <w:sz w:val="28"/>
        </w:rPr>
        <w:t>1 (Enroll No.)</w:t>
      </w:r>
      <w:r>
        <w:rPr>
          <w:b/>
          <w:bCs/>
          <w:sz w:val="28"/>
        </w:rPr>
        <w:tab/>
      </w:r>
    </w:p>
    <w:p w:rsidR="0021029B" w:rsidRDefault="0021029B" w:rsidP="0021029B">
      <w:pPr>
        <w:jc w:val="center"/>
        <w:rPr>
          <w:b/>
          <w:bCs/>
          <w:sz w:val="28"/>
        </w:rPr>
      </w:pPr>
    </w:p>
    <w:p w:rsidR="00D221C3" w:rsidRDefault="00D221C3" w:rsidP="0012715B">
      <w:pPr>
        <w:jc w:val="right"/>
        <w:rPr>
          <w:b/>
          <w:bCs/>
          <w:sz w:val="28"/>
        </w:rPr>
      </w:pPr>
    </w:p>
    <w:p w:rsidR="00D221C3" w:rsidRDefault="00D221C3" w:rsidP="00D221C3">
      <w:pPr>
        <w:jc w:val="center"/>
        <w:rPr>
          <w:b/>
          <w:bCs/>
          <w:sz w:val="28"/>
        </w:rPr>
      </w:pPr>
    </w:p>
    <w:p w:rsidR="00D221C3" w:rsidRDefault="00D221C3" w:rsidP="00D221C3">
      <w:pPr>
        <w:jc w:val="center"/>
        <w:rPr>
          <w:sz w:val="28"/>
        </w:rPr>
      </w:pPr>
    </w:p>
    <w:p w:rsidR="00D221C3" w:rsidRDefault="006F60B1" w:rsidP="00D221C3">
      <w:pPr>
        <w:jc w:val="center"/>
        <w:rPr>
          <w:sz w:val="28"/>
        </w:rPr>
      </w:pPr>
      <w:r>
        <w:rPr>
          <w:sz w:val="28"/>
        </w:rPr>
        <w:t>Submitted to:</w:t>
      </w:r>
    </w:p>
    <w:p w:rsidR="00D221C3" w:rsidRDefault="006F60B1" w:rsidP="00D221C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(Associated Batch Faculty Name)</w:t>
      </w:r>
    </w:p>
    <w:p w:rsidR="00D221C3" w:rsidRDefault="00D221C3" w:rsidP="00D221C3">
      <w:pPr>
        <w:jc w:val="center"/>
        <w:rPr>
          <w:b/>
          <w:bCs/>
          <w:sz w:val="28"/>
        </w:rPr>
      </w:pPr>
    </w:p>
    <w:p w:rsidR="00FB4364" w:rsidRDefault="00FB4364" w:rsidP="00D221C3">
      <w:pPr>
        <w:jc w:val="center"/>
        <w:rPr>
          <w:b/>
          <w:bCs/>
          <w:sz w:val="28"/>
        </w:rPr>
      </w:pPr>
    </w:p>
    <w:p w:rsidR="006F60B1" w:rsidRDefault="006F60B1" w:rsidP="00D221C3">
      <w:pPr>
        <w:jc w:val="center"/>
        <w:rPr>
          <w:b/>
          <w:bCs/>
          <w:sz w:val="28"/>
        </w:rPr>
      </w:pPr>
    </w:p>
    <w:p w:rsidR="00FB4364" w:rsidRDefault="00FB4364" w:rsidP="00D221C3">
      <w:pPr>
        <w:jc w:val="center"/>
        <w:rPr>
          <w:b/>
          <w:bCs/>
          <w:sz w:val="28"/>
        </w:rPr>
      </w:pPr>
    </w:p>
    <w:p w:rsidR="00D221C3" w:rsidRDefault="00C33791" w:rsidP="00D221C3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438275" cy="16764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364" w:rsidRDefault="00FB4364" w:rsidP="00D221C3">
      <w:pPr>
        <w:jc w:val="center"/>
        <w:rPr>
          <w:b/>
          <w:bCs/>
        </w:rPr>
      </w:pPr>
    </w:p>
    <w:p w:rsidR="00FB4364" w:rsidRPr="00371241" w:rsidRDefault="00FB4364" w:rsidP="00D221C3">
      <w:pPr>
        <w:jc w:val="center"/>
        <w:rPr>
          <w:b/>
          <w:bCs/>
        </w:rPr>
      </w:pPr>
    </w:p>
    <w:p w:rsidR="00371241" w:rsidRPr="006F60B1" w:rsidRDefault="00371241" w:rsidP="00D221C3">
      <w:pPr>
        <w:jc w:val="center"/>
        <w:rPr>
          <w:b/>
          <w:bCs/>
          <w:sz w:val="32"/>
          <w:szCs w:val="32"/>
        </w:rPr>
      </w:pPr>
      <w:r w:rsidRPr="006F60B1">
        <w:rPr>
          <w:b/>
          <w:bCs/>
          <w:sz w:val="32"/>
          <w:szCs w:val="32"/>
        </w:rPr>
        <w:t>Department of CSE/IT</w:t>
      </w:r>
    </w:p>
    <w:p w:rsidR="00371241" w:rsidRPr="006F60B1" w:rsidRDefault="00371241" w:rsidP="00371241">
      <w:pPr>
        <w:jc w:val="center"/>
        <w:rPr>
          <w:b/>
          <w:bCs/>
          <w:sz w:val="32"/>
          <w:szCs w:val="32"/>
        </w:rPr>
      </w:pPr>
      <w:r w:rsidRPr="006F60B1">
        <w:rPr>
          <w:b/>
          <w:bCs/>
          <w:sz w:val="32"/>
          <w:szCs w:val="32"/>
        </w:rPr>
        <w:t>Jaypee Institute of Information Technology University, Noida</w:t>
      </w:r>
    </w:p>
    <w:p w:rsidR="00371241" w:rsidRDefault="00371241" w:rsidP="00371241">
      <w:pPr>
        <w:jc w:val="center"/>
        <w:rPr>
          <w:b/>
          <w:bCs/>
          <w:sz w:val="28"/>
        </w:rPr>
      </w:pPr>
    </w:p>
    <w:p w:rsidR="00D221C3" w:rsidRPr="006F60B1" w:rsidRDefault="006F60B1" w:rsidP="00D221C3">
      <w:pPr>
        <w:pStyle w:val="Heading1"/>
        <w:jc w:val="center"/>
        <w:rPr>
          <w:rFonts w:ascii="Times New Roman" w:hAnsi="Times New Roman"/>
          <w:kern w:val="0"/>
        </w:rPr>
      </w:pPr>
      <w:r w:rsidRPr="006F60B1">
        <w:rPr>
          <w:rFonts w:ascii="Times New Roman" w:hAnsi="Times New Roman"/>
          <w:kern w:val="0"/>
        </w:rPr>
        <w:t>July – Dec,</w:t>
      </w:r>
      <w:r w:rsidR="00D45342" w:rsidRPr="006F60B1">
        <w:rPr>
          <w:rFonts w:ascii="Times New Roman" w:hAnsi="Times New Roman"/>
          <w:kern w:val="0"/>
        </w:rPr>
        <w:t xml:space="preserve"> 201</w:t>
      </w:r>
      <w:r w:rsidR="00F663DD" w:rsidRPr="006F60B1">
        <w:rPr>
          <w:rFonts w:ascii="Times New Roman" w:hAnsi="Times New Roman"/>
          <w:kern w:val="0"/>
        </w:rPr>
        <w:t>9</w:t>
      </w:r>
    </w:p>
    <w:p w:rsidR="006F60B1" w:rsidRDefault="006F60B1" w:rsidP="006F60B1">
      <w:pPr>
        <w:rPr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4722"/>
        <w:gridCol w:w="2841"/>
      </w:tblGrid>
      <w:tr w:rsidR="006F60B1" w:rsidRPr="00340A66" w:rsidTr="00340A66">
        <w:tc>
          <w:tcPr>
            <w:tcW w:w="8522" w:type="dxa"/>
            <w:gridSpan w:val="3"/>
          </w:tcPr>
          <w:p w:rsidR="006F60B1" w:rsidRPr="00340A66" w:rsidRDefault="006F60B1" w:rsidP="00340A66">
            <w:pPr>
              <w:jc w:val="center"/>
              <w:rPr>
                <w:bCs/>
                <w:sz w:val="28"/>
                <w:szCs w:val="28"/>
              </w:rPr>
            </w:pPr>
            <w:r w:rsidRPr="00340A66">
              <w:rPr>
                <w:b/>
                <w:bCs/>
                <w:sz w:val="28"/>
                <w:szCs w:val="28"/>
              </w:rPr>
              <w:lastRenderedPageBreak/>
              <w:t>Table of Contents</w:t>
            </w:r>
          </w:p>
        </w:tc>
      </w:tr>
      <w:tr w:rsidR="006F60B1" w:rsidRPr="00340A66" w:rsidTr="00340A66">
        <w:tc>
          <w:tcPr>
            <w:tcW w:w="959" w:type="dxa"/>
          </w:tcPr>
          <w:p w:rsidR="006F60B1" w:rsidRPr="00340A66" w:rsidRDefault="006F60B1" w:rsidP="00340A66">
            <w:pPr>
              <w:jc w:val="center"/>
              <w:rPr>
                <w:b/>
                <w:bCs/>
                <w:sz w:val="28"/>
                <w:szCs w:val="28"/>
              </w:rPr>
            </w:pPr>
            <w:r w:rsidRPr="00340A66">
              <w:rPr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4722" w:type="dxa"/>
          </w:tcPr>
          <w:p w:rsidR="006F60B1" w:rsidRPr="00340A66" w:rsidRDefault="006F60B1" w:rsidP="00340A66">
            <w:pPr>
              <w:jc w:val="center"/>
              <w:rPr>
                <w:b/>
                <w:bCs/>
                <w:sz w:val="28"/>
                <w:szCs w:val="28"/>
              </w:rPr>
            </w:pPr>
            <w:r w:rsidRPr="00340A66">
              <w:rPr>
                <w:b/>
                <w:bCs/>
                <w:sz w:val="28"/>
                <w:szCs w:val="28"/>
              </w:rPr>
              <w:t>Lab Assignment</w:t>
            </w:r>
          </w:p>
        </w:tc>
        <w:tc>
          <w:tcPr>
            <w:tcW w:w="2841" w:type="dxa"/>
          </w:tcPr>
          <w:p w:rsidR="006F60B1" w:rsidRPr="00340A66" w:rsidRDefault="006F60B1" w:rsidP="00340A66">
            <w:pPr>
              <w:jc w:val="center"/>
              <w:rPr>
                <w:b/>
                <w:bCs/>
                <w:sz w:val="28"/>
                <w:szCs w:val="28"/>
              </w:rPr>
            </w:pPr>
            <w:r w:rsidRPr="00340A66">
              <w:rPr>
                <w:b/>
                <w:bCs/>
                <w:sz w:val="28"/>
                <w:szCs w:val="28"/>
              </w:rPr>
              <w:t>Page No.</w:t>
            </w:r>
          </w:p>
        </w:tc>
      </w:tr>
      <w:tr w:rsidR="006F60B1" w:rsidRPr="00340A66" w:rsidTr="00340A66">
        <w:tc>
          <w:tcPr>
            <w:tcW w:w="959" w:type="dxa"/>
          </w:tcPr>
          <w:p w:rsidR="006F60B1" w:rsidRPr="00340A66" w:rsidRDefault="006F60B1" w:rsidP="00340A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22" w:type="dxa"/>
          </w:tcPr>
          <w:p w:rsidR="006F60B1" w:rsidRPr="00340A66" w:rsidRDefault="006F60B1" w:rsidP="00340A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41" w:type="dxa"/>
          </w:tcPr>
          <w:p w:rsidR="006F60B1" w:rsidRPr="00340A66" w:rsidRDefault="006F60B1" w:rsidP="00340A66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6F60B1" w:rsidRPr="00340A66" w:rsidTr="00340A66">
        <w:tc>
          <w:tcPr>
            <w:tcW w:w="959" w:type="dxa"/>
          </w:tcPr>
          <w:p w:rsidR="006F60B1" w:rsidRPr="00340A66" w:rsidRDefault="006F60B1" w:rsidP="006F60B1">
            <w:pPr>
              <w:rPr>
                <w:bCs/>
                <w:sz w:val="28"/>
                <w:szCs w:val="28"/>
              </w:rPr>
            </w:pPr>
            <w:r w:rsidRPr="00340A66"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4722" w:type="dxa"/>
          </w:tcPr>
          <w:p w:rsidR="006F60B1" w:rsidRPr="00340A66" w:rsidRDefault="006F60B1" w:rsidP="00340A66">
            <w:pPr>
              <w:jc w:val="center"/>
              <w:rPr>
                <w:bCs/>
                <w:sz w:val="28"/>
                <w:szCs w:val="28"/>
              </w:rPr>
            </w:pPr>
            <w:r w:rsidRPr="00340A66">
              <w:rPr>
                <w:bCs/>
                <w:sz w:val="28"/>
                <w:szCs w:val="28"/>
              </w:rPr>
              <w:t>Assignment-1</w:t>
            </w:r>
          </w:p>
        </w:tc>
        <w:tc>
          <w:tcPr>
            <w:tcW w:w="2841" w:type="dxa"/>
          </w:tcPr>
          <w:p w:rsidR="006F60B1" w:rsidRPr="00340A66" w:rsidRDefault="006F60B1" w:rsidP="00340A66">
            <w:pPr>
              <w:jc w:val="center"/>
              <w:rPr>
                <w:bCs/>
                <w:sz w:val="28"/>
                <w:szCs w:val="28"/>
              </w:rPr>
            </w:pPr>
            <w:r w:rsidRPr="00340A66">
              <w:rPr>
                <w:bCs/>
                <w:sz w:val="28"/>
                <w:szCs w:val="28"/>
              </w:rPr>
              <w:t>1-3</w:t>
            </w:r>
          </w:p>
        </w:tc>
      </w:tr>
      <w:tr w:rsidR="006F60B1" w:rsidRPr="00340A66" w:rsidTr="00340A66">
        <w:tc>
          <w:tcPr>
            <w:tcW w:w="959" w:type="dxa"/>
          </w:tcPr>
          <w:p w:rsidR="006F60B1" w:rsidRPr="00340A66" w:rsidRDefault="006F60B1" w:rsidP="006F60B1">
            <w:pPr>
              <w:rPr>
                <w:bCs/>
                <w:sz w:val="28"/>
                <w:szCs w:val="28"/>
              </w:rPr>
            </w:pPr>
            <w:r w:rsidRPr="00340A66">
              <w:rPr>
                <w:bCs/>
                <w:sz w:val="28"/>
                <w:szCs w:val="28"/>
              </w:rPr>
              <w:t>2.</w:t>
            </w:r>
          </w:p>
        </w:tc>
        <w:tc>
          <w:tcPr>
            <w:tcW w:w="4722" w:type="dxa"/>
          </w:tcPr>
          <w:p w:rsidR="006F60B1" w:rsidRPr="00340A66" w:rsidRDefault="006F60B1" w:rsidP="00340A66">
            <w:pPr>
              <w:jc w:val="center"/>
              <w:rPr>
                <w:bCs/>
                <w:sz w:val="28"/>
                <w:szCs w:val="28"/>
              </w:rPr>
            </w:pPr>
            <w:r w:rsidRPr="00340A66">
              <w:rPr>
                <w:bCs/>
                <w:sz w:val="28"/>
                <w:szCs w:val="28"/>
              </w:rPr>
              <w:t>Assignment-2</w:t>
            </w:r>
          </w:p>
        </w:tc>
        <w:tc>
          <w:tcPr>
            <w:tcW w:w="2841" w:type="dxa"/>
          </w:tcPr>
          <w:p w:rsidR="006F60B1" w:rsidRPr="00340A66" w:rsidRDefault="006F60B1" w:rsidP="00340A66">
            <w:pPr>
              <w:jc w:val="center"/>
              <w:rPr>
                <w:bCs/>
                <w:sz w:val="28"/>
                <w:szCs w:val="28"/>
              </w:rPr>
            </w:pPr>
            <w:r w:rsidRPr="00340A66">
              <w:rPr>
                <w:bCs/>
                <w:sz w:val="28"/>
                <w:szCs w:val="28"/>
              </w:rPr>
              <w:t>4-5</w:t>
            </w:r>
          </w:p>
        </w:tc>
      </w:tr>
      <w:tr w:rsidR="006107FC" w:rsidRPr="00340A66" w:rsidTr="00340A66">
        <w:tc>
          <w:tcPr>
            <w:tcW w:w="959" w:type="dxa"/>
          </w:tcPr>
          <w:p w:rsidR="006107FC" w:rsidRDefault="006107FC" w:rsidP="006F60B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4722" w:type="dxa"/>
          </w:tcPr>
          <w:p w:rsidR="006107FC" w:rsidRPr="00340A66" w:rsidRDefault="006107FC" w:rsidP="006107FC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1" w:type="dxa"/>
          </w:tcPr>
          <w:p w:rsidR="006107FC" w:rsidRPr="00340A66" w:rsidRDefault="006107FC" w:rsidP="006107FC">
            <w:pPr>
              <w:rPr>
                <w:bCs/>
                <w:sz w:val="28"/>
                <w:szCs w:val="28"/>
              </w:rPr>
            </w:pPr>
          </w:p>
        </w:tc>
      </w:tr>
      <w:tr w:rsidR="006107FC" w:rsidRPr="00340A66" w:rsidTr="00340A66">
        <w:tc>
          <w:tcPr>
            <w:tcW w:w="959" w:type="dxa"/>
          </w:tcPr>
          <w:p w:rsidR="006107FC" w:rsidRDefault="006107FC" w:rsidP="006F60B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4.</w:t>
            </w:r>
          </w:p>
        </w:tc>
        <w:tc>
          <w:tcPr>
            <w:tcW w:w="4722" w:type="dxa"/>
          </w:tcPr>
          <w:p w:rsidR="006107FC" w:rsidRPr="00340A66" w:rsidRDefault="006107FC" w:rsidP="006107FC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1" w:type="dxa"/>
          </w:tcPr>
          <w:p w:rsidR="006107FC" w:rsidRPr="00340A66" w:rsidRDefault="006107FC" w:rsidP="006107FC">
            <w:pPr>
              <w:rPr>
                <w:bCs/>
                <w:sz w:val="28"/>
                <w:szCs w:val="28"/>
              </w:rPr>
            </w:pPr>
          </w:p>
        </w:tc>
      </w:tr>
      <w:tr w:rsidR="006107FC" w:rsidRPr="00340A66" w:rsidTr="00340A66">
        <w:tc>
          <w:tcPr>
            <w:tcW w:w="959" w:type="dxa"/>
          </w:tcPr>
          <w:p w:rsidR="006107FC" w:rsidRDefault="006107FC" w:rsidP="006F60B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5.</w:t>
            </w:r>
          </w:p>
        </w:tc>
        <w:tc>
          <w:tcPr>
            <w:tcW w:w="4722" w:type="dxa"/>
          </w:tcPr>
          <w:p w:rsidR="006107FC" w:rsidRPr="00340A66" w:rsidRDefault="006107FC" w:rsidP="006107FC">
            <w:pPr>
              <w:rPr>
                <w:bCs/>
                <w:sz w:val="28"/>
                <w:szCs w:val="28"/>
              </w:rPr>
            </w:pPr>
          </w:p>
        </w:tc>
        <w:tc>
          <w:tcPr>
            <w:tcW w:w="2841" w:type="dxa"/>
          </w:tcPr>
          <w:p w:rsidR="006107FC" w:rsidRPr="00340A66" w:rsidRDefault="006107FC" w:rsidP="006107FC">
            <w:pPr>
              <w:rPr>
                <w:bCs/>
                <w:sz w:val="28"/>
                <w:szCs w:val="28"/>
              </w:rPr>
            </w:pPr>
          </w:p>
        </w:tc>
      </w:tr>
      <w:tr w:rsidR="006F60B1" w:rsidRPr="00340A66" w:rsidTr="00340A66">
        <w:tc>
          <w:tcPr>
            <w:tcW w:w="959" w:type="dxa"/>
          </w:tcPr>
          <w:p w:rsidR="006F60B1" w:rsidRPr="00340A66" w:rsidRDefault="006107FC" w:rsidP="006F60B1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6.</w:t>
            </w:r>
          </w:p>
        </w:tc>
        <w:tc>
          <w:tcPr>
            <w:tcW w:w="4722" w:type="dxa"/>
          </w:tcPr>
          <w:p w:rsidR="006107FC" w:rsidRPr="00340A66" w:rsidRDefault="006107FC" w:rsidP="006107FC">
            <w:pPr>
              <w:ind w:firstLine="72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Project Report</w:t>
            </w:r>
          </w:p>
        </w:tc>
        <w:tc>
          <w:tcPr>
            <w:tcW w:w="2841" w:type="dxa"/>
          </w:tcPr>
          <w:p w:rsidR="006107FC" w:rsidRPr="00340A66" w:rsidRDefault="006107FC" w:rsidP="006107FC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x-y</w:t>
            </w:r>
          </w:p>
        </w:tc>
      </w:tr>
    </w:tbl>
    <w:p w:rsidR="006F60B1" w:rsidRDefault="006F60B1" w:rsidP="006F60B1">
      <w:pPr>
        <w:jc w:val="center"/>
        <w:rPr>
          <w:b/>
          <w:bCs/>
          <w:sz w:val="28"/>
          <w:szCs w:val="28"/>
        </w:rPr>
      </w:pPr>
    </w:p>
    <w:p w:rsidR="006F60B1" w:rsidRPr="003A5B7C" w:rsidRDefault="006F60B1" w:rsidP="006F60B1">
      <w:pPr>
        <w:widowControl w:val="0"/>
        <w:autoSpaceDE w:val="0"/>
        <w:autoSpaceDN w:val="0"/>
        <w:adjustRightInd w:val="0"/>
      </w:pPr>
    </w:p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/>
    <w:p w:rsidR="006F60B1" w:rsidRDefault="006F60B1">
      <w:pPr>
        <w:sectPr w:rsidR="006F60B1" w:rsidSect="00D221C3">
          <w:footerReference w:type="even" r:id="rId7"/>
          <w:footerReference w:type="default" r:id="rId8"/>
          <w:pgSz w:w="11906" w:h="16838"/>
          <w:pgMar w:top="1440" w:right="1800" w:bottom="1440" w:left="1800" w:header="708" w:footer="708" w:gutter="0"/>
          <w:pgNumType w:fmt="lowerRoman"/>
          <w:cols w:space="708"/>
          <w:docGrid w:linePitch="360"/>
        </w:sectPr>
      </w:pPr>
    </w:p>
    <w:p w:rsidR="006F60B1" w:rsidRDefault="006F60B1" w:rsidP="006F60B1"/>
    <w:p w:rsidR="006F60B1" w:rsidRDefault="006F60B1" w:rsidP="006F60B1">
      <w:pPr>
        <w:jc w:val="center"/>
        <w:rPr>
          <w:b/>
          <w:sz w:val="32"/>
        </w:rPr>
      </w:pPr>
      <w:r w:rsidRPr="006F60B1">
        <w:rPr>
          <w:b/>
          <w:sz w:val="32"/>
        </w:rPr>
        <w:t>Assignment -1</w:t>
      </w: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  <w:r>
        <w:rPr>
          <w:b/>
          <w:sz w:val="32"/>
        </w:rPr>
        <w:t>Q1. Write a ……..</w:t>
      </w: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  <w:r>
        <w:rPr>
          <w:b/>
          <w:sz w:val="32"/>
        </w:rPr>
        <w:t>Soln:</w:t>
      </w: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  <w:r>
        <w:rPr>
          <w:b/>
          <w:sz w:val="32"/>
        </w:rPr>
        <w:t xml:space="preserve">Output: </w:t>
      </w: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  <w:r>
        <w:rPr>
          <w:b/>
          <w:sz w:val="32"/>
        </w:rPr>
        <w:t>Q1. Write a ……..</w:t>
      </w: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  <w:r>
        <w:rPr>
          <w:b/>
          <w:sz w:val="32"/>
        </w:rPr>
        <w:t>Soln:</w:t>
      </w: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  <w:r>
        <w:rPr>
          <w:b/>
          <w:sz w:val="32"/>
        </w:rPr>
        <w:t xml:space="preserve"> </w:t>
      </w: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Pr="006F60B1" w:rsidRDefault="006F60B1" w:rsidP="006F60B1">
      <w:pPr>
        <w:rPr>
          <w:b/>
          <w:sz w:val="32"/>
        </w:rPr>
      </w:pPr>
      <w:r>
        <w:rPr>
          <w:b/>
          <w:sz w:val="32"/>
        </w:rPr>
        <w:t xml:space="preserve">Output: </w:t>
      </w:r>
    </w:p>
    <w:p w:rsidR="006F60B1" w:rsidRPr="006F60B1" w:rsidRDefault="006F60B1" w:rsidP="00585A1C">
      <w:pPr>
        <w:rPr>
          <w:b/>
          <w:sz w:val="32"/>
        </w:rPr>
      </w:pPr>
      <w:r>
        <w:br w:type="page"/>
      </w:r>
    </w:p>
    <w:p w:rsidR="006F60B1" w:rsidRDefault="006107FC" w:rsidP="006F60B1">
      <w:pPr>
        <w:rPr>
          <w:b/>
          <w:sz w:val="32"/>
        </w:rPr>
      </w:pPr>
      <w:r>
        <w:rPr>
          <w:b/>
          <w:sz w:val="32"/>
        </w:rPr>
        <w:lastRenderedPageBreak/>
        <w:t xml:space="preserve">Project Title: </w:t>
      </w:r>
    </w:p>
    <w:p w:rsidR="006107FC" w:rsidRDefault="006107FC" w:rsidP="006F60B1">
      <w:pPr>
        <w:rPr>
          <w:b/>
          <w:sz w:val="32"/>
        </w:rPr>
      </w:pPr>
    </w:p>
    <w:p w:rsidR="006107FC" w:rsidRDefault="006107FC" w:rsidP="006F60B1">
      <w:pPr>
        <w:rPr>
          <w:b/>
          <w:sz w:val="32"/>
        </w:rPr>
      </w:pPr>
      <w:r>
        <w:rPr>
          <w:b/>
          <w:sz w:val="32"/>
        </w:rPr>
        <w:t xml:space="preserve">Abstract: </w:t>
      </w:r>
    </w:p>
    <w:p w:rsidR="006107FC" w:rsidRDefault="006107FC" w:rsidP="006F60B1">
      <w:pPr>
        <w:rPr>
          <w:b/>
          <w:sz w:val="32"/>
        </w:rPr>
      </w:pPr>
    </w:p>
    <w:p w:rsidR="006107FC" w:rsidRDefault="006107FC" w:rsidP="006F60B1">
      <w:pPr>
        <w:rPr>
          <w:b/>
          <w:sz w:val="32"/>
        </w:rPr>
      </w:pPr>
      <w:r>
        <w:rPr>
          <w:b/>
          <w:sz w:val="32"/>
        </w:rPr>
        <w:t>Introduction:</w:t>
      </w:r>
    </w:p>
    <w:p w:rsidR="006107FC" w:rsidRDefault="006107FC" w:rsidP="006F60B1">
      <w:pPr>
        <w:rPr>
          <w:b/>
          <w:sz w:val="32"/>
        </w:rPr>
      </w:pPr>
    </w:p>
    <w:p w:rsidR="006107FC" w:rsidRDefault="006107FC" w:rsidP="006F60B1">
      <w:pPr>
        <w:rPr>
          <w:b/>
          <w:sz w:val="32"/>
        </w:rPr>
      </w:pPr>
      <w:r>
        <w:rPr>
          <w:b/>
          <w:sz w:val="32"/>
        </w:rPr>
        <w:t>Detailed description of the project:</w:t>
      </w:r>
    </w:p>
    <w:p w:rsidR="006107FC" w:rsidRDefault="006107FC" w:rsidP="006F60B1">
      <w:pPr>
        <w:rPr>
          <w:b/>
          <w:sz w:val="32"/>
        </w:rPr>
      </w:pPr>
    </w:p>
    <w:p w:rsidR="006107FC" w:rsidRDefault="006107FC" w:rsidP="006F60B1">
      <w:pPr>
        <w:rPr>
          <w:b/>
          <w:sz w:val="32"/>
        </w:rPr>
      </w:pPr>
      <w:r>
        <w:rPr>
          <w:b/>
          <w:sz w:val="32"/>
        </w:rPr>
        <w:t>Implementation:</w:t>
      </w:r>
    </w:p>
    <w:p w:rsidR="006107FC" w:rsidRDefault="006107FC" w:rsidP="006F60B1">
      <w:pPr>
        <w:rPr>
          <w:b/>
          <w:sz w:val="32"/>
        </w:rPr>
      </w:pPr>
    </w:p>
    <w:p w:rsidR="006107FC" w:rsidRDefault="006107FC" w:rsidP="006F60B1">
      <w:pPr>
        <w:rPr>
          <w:b/>
          <w:sz w:val="32"/>
        </w:rPr>
      </w:pPr>
      <w:r>
        <w:rPr>
          <w:b/>
          <w:sz w:val="32"/>
        </w:rPr>
        <w:t>Results and Conclusion:</w:t>
      </w:r>
    </w:p>
    <w:p w:rsidR="006107FC" w:rsidRDefault="006107FC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Default="006F60B1" w:rsidP="006F60B1">
      <w:pPr>
        <w:rPr>
          <w:b/>
          <w:sz w:val="32"/>
        </w:rPr>
      </w:pPr>
    </w:p>
    <w:p w:rsidR="006F60B1" w:rsidRPr="006F60B1" w:rsidRDefault="006F60B1" w:rsidP="006F60B1">
      <w:pPr>
        <w:rPr>
          <w:b/>
          <w:sz w:val="32"/>
        </w:rPr>
      </w:pPr>
    </w:p>
    <w:sectPr w:rsidR="006F60B1" w:rsidRPr="006F60B1" w:rsidSect="006F60B1">
      <w:footerReference w:type="default" r:id="rId9"/>
      <w:pgSz w:w="11906" w:h="16838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1CA" w:rsidRDefault="001441CA">
      <w:r>
        <w:separator/>
      </w:r>
    </w:p>
  </w:endnote>
  <w:endnote w:type="continuationSeparator" w:id="1">
    <w:p w:rsidR="001441CA" w:rsidRDefault="001441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21C3" w:rsidRDefault="00D66172" w:rsidP="00D221C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21C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221C3" w:rsidRDefault="00D221C3" w:rsidP="00D221C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0B1" w:rsidRPr="006F60B1" w:rsidRDefault="006F60B1" w:rsidP="006F60B1">
    <w:pPr>
      <w:pStyle w:val="Footer"/>
    </w:pPr>
  </w:p>
  <w:p w:rsidR="00D221C3" w:rsidRDefault="00D221C3" w:rsidP="00D221C3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0B1" w:rsidRDefault="00D66172">
    <w:pPr>
      <w:pStyle w:val="Footer"/>
      <w:jc w:val="center"/>
    </w:pPr>
    <w:fldSimple w:instr=" PAGE   \* MERGEFORMAT ">
      <w:r w:rsidR="00A06B24">
        <w:rPr>
          <w:noProof/>
        </w:rPr>
        <w:t>1</w:t>
      </w:r>
    </w:fldSimple>
  </w:p>
  <w:p w:rsidR="006F60B1" w:rsidRDefault="006F60B1" w:rsidP="00D221C3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1CA" w:rsidRDefault="001441CA">
      <w:r>
        <w:separator/>
      </w:r>
    </w:p>
  </w:footnote>
  <w:footnote w:type="continuationSeparator" w:id="1">
    <w:p w:rsidR="001441CA" w:rsidRDefault="001441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B82501"/>
    <w:rsid w:val="00095334"/>
    <w:rsid w:val="000B03B8"/>
    <w:rsid w:val="0012715B"/>
    <w:rsid w:val="001441CA"/>
    <w:rsid w:val="001962FE"/>
    <w:rsid w:val="001C12B1"/>
    <w:rsid w:val="0021029B"/>
    <w:rsid w:val="002601B9"/>
    <w:rsid w:val="00340A66"/>
    <w:rsid w:val="00371241"/>
    <w:rsid w:val="00374655"/>
    <w:rsid w:val="00381A7C"/>
    <w:rsid w:val="00425B49"/>
    <w:rsid w:val="00454196"/>
    <w:rsid w:val="004E13D1"/>
    <w:rsid w:val="00576F7F"/>
    <w:rsid w:val="00585A1C"/>
    <w:rsid w:val="006107FC"/>
    <w:rsid w:val="006822A4"/>
    <w:rsid w:val="006F60B1"/>
    <w:rsid w:val="00764CC0"/>
    <w:rsid w:val="00956051"/>
    <w:rsid w:val="009E43D0"/>
    <w:rsid w:val="00A0037E"/>
    <w:rsid w:val="00A06B24"/>
    <w:rsid w:val="00A86126"/>
    <w:rsid w:val="00B03203"/>
    <w:rsid w:val="00B07E1A"/>
    <w:rsid w:val="00B615D8"/>
    <w:rsid w:val="00B82501"/>
    <w:rsid w:val="00B84433"/>
    <w:rsid w:val="00B917B8"/>
    <w:rsid w:val="00C06EDB"/>
    <w:rsid w:val="00C30B28"/>
    <w:rsid w:val="00C33791"/>
    <w:rsid w:val="00D221C3"/>
    <w:rsid w:val="00D45342"/>
    <w:rsid w:val="00D66172"/>
    <w:rsid w:val="00D9754F"/>
    <w:rsid w:val="00E37925"/>
    <w:rsid w:val="00ED4395"/>
    <w:rsid w:val="00F2073D"/>
    <w:rsid w:val="00F663DD"/>
    <w:rsid w:val="00FB4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1C3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221C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D221C3"/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rsid w:val="00D221C3"/>
    <w:pPr>
      <w:autoSpaceDE w:val="0"/>
      <w:autoSpaceDN w:val="0"/>
      <w:adjustRightInd w:val="0"/>
      <w:spacing w:line="360" w:lineRule="auto"/>
      <w:jc w:val="both"/>
    </w:pPr>
  </w:style>
  <w:style w:type="character" w:customStyle="1" w:styleId="BodyTextChar">
    <w:name w:val="Body Text Char"/>
    <w:link w:val="BodyText"/>
    <w:rsid w:val="00D221C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221C3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D221C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221C3"/>
  </w:style>
  <w:style w:type="table" w:styleId="TableGrid">
    <w:name w:val="Table Grid"/>
    <w:basedOn w:val="TableNormal"/>
    <w:uiPriority w:val="59"/>
    <w:rsid w:val="006F60B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F60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0B1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1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5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nshu.mittal\Desktop\OOSLab_Report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OOSLab_ReportFormat</Template>
  <TotalTime>25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himanshu.mittal</dc:creator>
  <cp:lastModifiedBy>rupesh.kumar</cp:lastModifiedBy>
  <cp:revision>10</cp:revision>
  <dcterms:created xsi:type="dcterms:W3CDTF">2019-11-13T05:38:00Z</dcterms:created>
  <dcterms:modified xsi:type="dcterms:W3CDTF">2019-11-13T06:25:00Z</dcterms:modified>
</cp:coreProperties>
</file>